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Default Extension="jpg" ContentType="image/jpg"/>
  <Default Extension="png" ContentType="image/png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284" w:after="0" w:lineRule="exact" w:line="215"/>
        <w:ind w:left="2708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  <w:r>
        <w:pict>
          <v:shape type="#_x0000_t75" style="position:absolute;margin-left:72.00pt;margin-top:113.00pt;width:469.00pt;height:2.00pt;z-index:-251661304;mso-position-horizontal-relative:page;mso-position-vertical-relative:page">
            <v:imagedata o:title="" r:id="rID10000"/>
          </v:shape>
        </w:pict>
      </w:r>
      <w:r>
        <w:pict>
          <v:shape type="#_x0000_t75" style="position:absolute;margin-left:71.00pt;margin-top:407.00pt;width:470.00pt;height:2.00pt;z-index:-251661303;mso-position-horizontal-relative:page;mso-position-vertical-relative:page">
            <v:imagedata o:title="" r:id="rID10001"/>
          </v:shape>
        </w:pict>
      </w:r>
      <w:r>
        <w:pict>
          <v:shape type="#_x0000_t75" style="position:absolute;margin-left:265.00pt;margin-top:526.00pt;width:82.00pt;height:2.00pt;z-index:-251661302;mso-position-horizontal-relative:page;mso-position-vertical-relative:page">
            <v:imagedata o:title="" r:id="rID10002"/>
          </v:shape>
        </w:pict>
      </w:r>
    </w:p>
    <w:p>
      <w:pPr>
        <w:spacing w:before="0" w:after="0" w:lineRule="exact" w:line="800"/>
        <w:ind w:left="2708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5" w:after="0" w:lineRule="exact" w:line="235"/>
        <w:ind w:left="4037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64" w:after="0" w:lineRule="exact" w:line="235"/>
        <w:ind w:left="4539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400"/>
        <w:ind w:left="4539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9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</w:p>
    <w:p>
      <w:pPr>
        <w:sectPr>
          <w:type w:val="continuous"/>
          <w:pgSz w:w="12240" w:h="15883"/>
          <w:pgMar w:top="0" w:bottom="0" w:left="0" w:right="0"/>
        </w:sectPr>
      </w:pP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184" w:after="0" w:lineRule="exact" w:line="235"/>
        <w:ind w:left="4916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18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246" w:after="0" w:lineRule="exact" w:line="235"/>
        <w:ind w:left="16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/>
        <w:br w:type="column"/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400"/>
        <w:ind w:left="16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66" w:after="0" w:lineRule="exact" w:line="231"/>
        <w:ind w:left="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6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6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6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M</w:t>
      </w:r>
      <w:r>
        <w:rPr>
          <w:w w:val="106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P</w:t>
      </w:r>
      <w:r>
        <w:rPr>
          <w:w w:val="106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6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2"/>
          <w:noProof/>
          <w:kern w:val="0"/>
        </w:rPr>
        <w:t>A</w:t>
      </w:r>
      <w:r>
        <w:rPr>
          <w:w w:val="106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6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6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T</w:t>
      </w:r>
    </w:p>
    <w:p>
      <w:pPr>
        <w:spacing w:before="246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/>
        <w:br w:type="column"/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</w:p>
    <w:p>
      <w:pPr>
        <w:sectPr>
          <w:type w:val="continuous"/>
          <w:pgSz w:w="12240" w:h="15883"/>
          <w:pgMar w:top="0" w:bottom="0" w:left="0" w:right="0"/>
          <w:cols w:num="3" w:equalWidth="0">
            <w:col w:w="6214" w:space="0"/>
            <w:col w:w="1591" w:space="0"/>
            <w:col w:w="4439"/>
          </w:cols>
        </w:sectPr>
      </w:pPr>
    </w:p>
    <w:p>
      <w:pPr>
        <w:spacing w:before="18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181" w:after="0" w:lineRule="exact" w:line="235"/>
        <w:ind w:left="4685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13" w:after="0" w:lineRule="exact" w:line="231"/>
        <w:ind w:left="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/>
        <w:br w:type="column"/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0"/>
          <w:noProof/>
          <w:kern w:val="0"/>
        </w:rPr>
        <w:t>D</w:t>
      </w:r>
    </w:p>
    <w:p>
      <w:pPr>
        <w:sectPr>
          <w:type w:val="continuous"/>
          <w:pgSz w:w="12240" w:h="15883"/>
          <w:pgMar w:top="0" w:bottom="0" w:left="0" w:right="0"/>
          <w:cols w:num="2" w:equalWidth="0">
            <w:col w:w="6238" w:space="0"/>
            <w:col w:w="6005"/>
          </w:cols>
        </w:sectPr>
      </w:pPr>
    </w:p>
    <w:p>
      <w:pPr>
        <w:spacing w:before="0" w:after="0" w:lineRule="exact" w:line="1000"/>
        <w:ind w:left="4685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69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7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9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: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8" w:after="0" w:lineRule="exact" w:line="231"/>
        <w:ind w:left="5312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</w:p>
    <w:p>
      <w:pPr>
        <w:spacing w:before="299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§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5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16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51" w:after="0" w:lineRule="exact" w:line="146"/>
        <w:ind w:left="1440"/>
        <w:jc w:val="left"/>
        <w:rPr>
          <w:rFonts w:cs="TimesNewRomanPSMT" w:hAnsi="TimesNewRomanPSMT" w:eastAsia="TimesNewRomanPSMT" w:ascii="TimesNewRomanPSMT"/>
          <w:sz w:val="16"/>
          <w:szCs w:val="16"/>
        </w:rPr>
        <w:autoSpaceDN w:val="0"/>
        <w:autoSpaceDE w:val="0"/>
      </w:pP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0"/>
          <w:noProof/>
          <w:kern w:val="0"/>
        </w:rPr>
        <w:t>4</w:t>
      </w: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-1"/>
          <w:noProof/>
          <w:kern w:val="0"/>
        </w:rPr>
        <w:t>8</w:t>
      </w: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-1"/>
          <w:noProof/>
          <w:kern w:val="0"/>
        </w:rPr>
        <w:t>6</w:t>
      </w: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1"/>
          <w:noProof/>
          <w:kern w:val="0"/>
        </w:rPr>
        <w:t>7</w:t>
      </w: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0"/>
          <w:noProof/>
          <w:kern w:val="0"/>
        </w:rPr>
        <w:t>-</w:t>
      </w: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-1"/>
          <w:noProof/>
          <w:kern w:val="0"/>
        </w:rPr>
        <w:t>3</w:t>
      </w: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0"/>
          <w:noProof/>
          <w:kern w:val="0"/>
        </w:rPr>
        <w:t>4</w:t>
      </w: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-1"/>
          <w:noProof/>
          <w:kern w:val="0"/>
        </w:rPr>
        <w:t>3</w:t>
      </w: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1"/>
          <w:noProof/>
          <w:kern w:val="0"/>
        </w:rPr>
        <w:t>5</w:t>
      </w: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-3"/>
          <w:noProof/>
          <w:kern w:val="0"/>
        </w:rPr>
        <w:t>-</w:t>
      </w: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0"/>
          <w:noProof/>
          <w:kern w:val="0"/>
        </w:rPr>
        <w:t>3</w:t>
      </w: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-1"/>
          <w:noProof/>
          <w:kern w:val="0"/>
        </w:rPr>
        <w:t>9</w:t>
      </w: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-1"/>
          <w:noProof/>
          <w:kern w:val="0"/>
        </w:rPr>
        <w:t>1</w:t>
      </w:r>
      <w:r>
        <w:rPr>
          <w:w w:val="100"/>
          <w:rFonts w:cs="TimesNewRomanPSMT" w:hAnsi="TimesNewRomanPSMT" w:eastAsia="TimesNewRomanPSMT" w:ascii="TimesNewRomanPSMT"/>
          <w:sz w:val="16"/>
          <w:szCs w:val="16"/>
          <w:color w:val="000000"/>
          <w:spacing w:val="0"/>
          <w:noProof/>
          <w:kern w:val="0"/>
        </w:rPr>
        <w:t>2</w:t>
      </w:r>
    </w:p>
    <w:p>
      <w:pPr>
        <w:sectPr>
          <w:type w:val="continuous"/>
          <w:pgSz w:w="12240" w:h="15883"/>
          <w:pgMar w:top="0" w:bottom="0" w:left="0" w:right="0"/>
        </w:sectPr>
      </w:pPr>
    </w:p>
    <w:p>
      <w:pPr>
        <w:spacing w:before="284" w:after="0" w:lineRule="exact" w:line="215"/>
        <w:ind w:left="2708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708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5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>“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6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7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1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9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7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5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;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9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7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4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5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—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—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5"/>
          <w:noProof/>
          <w:kern w:val="0"/>
        </w:rPr>
        <w:t>’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9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2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708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708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5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‘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4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&amp;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5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5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6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>’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9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7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9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3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708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708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3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7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6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7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8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5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—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—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5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07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0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04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04"/>
          <w:noProof/>
          <w:kern w:val="0"/>
        </w:rPr>
        <w:t>’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04"/>
          <w:noProof/>
          <w:kern w:val="0"/>
        </w:rPr>
        <w:t>’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>’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9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9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9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9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3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4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1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6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2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3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8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7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9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9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4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708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708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7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5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K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2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–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$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$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7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$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1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—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8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9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j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k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j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3"/>
          <w:noProof/>
          <w:kern w:val="0"/>
        </w:rPr>
        <w:t>”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>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2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9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5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708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6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708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…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4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j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k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j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>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4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&amp;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>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2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k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6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9"/>
          <w:noProof/>
          <w:kern w:val="0"/>
        </w:rPr>
        <w:t>)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&amp;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4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>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7"/>
          <w:noProof/>
          <w:kern w:val="0"/>
        </w:rPr>
        <w:t>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-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7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6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10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79" w:after="0" w:lineRule="exact" w:line="181"/>
        <w:ind w:left="609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6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708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7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  <w:r>
        <w:pict>
          <v:shape type="#_x0000_t75" style="position:absolute;margin-left:218.00pt;margin-top:85.00pt;width:176.00pt;height:2.00pt;z-index:-251661304;mso-position-horizontal-relative:page;mso-position-vertical-relative:page">
            <v:imagedata o:title="" r:id="rID70000"/>
          </v:shape>
        </w:pict>
      </w:r>
    </w:p>
    <w:p>
      <w:pPr>
        <w:spacing w:before="0" w:after="0" w:lineRule="exact" w:line="800"/>
        <w:ind w:left="2708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9" w:after="0" w:lineRule="exact" w:line="231"/>
        <w:ind w:left="4371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J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</w:p>
    <w:p>
      <w:pPr>
        <w:spacing w:before="0" w:after="0" w:lineRule="exact" w:line="200"/>
        <w:ind w:left="437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0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3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–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95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95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8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6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9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5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6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42" w:after="0" w:lineRule="exact" w:line="181"/>
        <w:ind w:left="609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7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708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8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  <w:r>
        <w:pict>
          <v:shape type="#_x0000_t75" style="position:absolute;margin-left:240.00pt;margin-top:85.00pt;width:132.00pt;height:2.00pt;z-index:-251661304;mso-position-horizontal-relative:page;mso-position-vertical-relative:page">
            <v:imagedata o:title="" r:id="rID80000"/>
          </v:shape>
        </w:pict>
      </w:r>
      <w:r>
        <w:pict>
          <v:shape type="#_x0000_t75" style="position:absolute;margin-left:277.00pt;margin-top:235.00pt;width:58.00pt;height:2.00pt;z-index:-251661303;mso-position-horizontal-relative:page;mso-position-vertical-relative:page">
            <v:imagedata o:title="" r:id="rID80001"/>
          </v:shape>
        </w:pict>
      </w:r>
    </w:p>
    <w:p>
      <w:pPr>
        <w:spacing w:before="0" w:after="0" w:lineRule="exact" w:line="800"/>
        <w:ind w:left="2708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7" w:after="0" w:lineRule="exact" w:line="231"/>
        <w:ind w:left="4805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</w:p>
    <w:p>
      <w:pPr>
        <w:spacing w:before="0" w:after="0" w:lineRule="exact" w:line="200"/>
        <w:ind w:left="4805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7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6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8" w:after="0" w:lineRule="exact" w:line="231"/>
        <w:ind w:left="5557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</w:p>
    <w:p>
      <w:pPr>
        <w:spacing w:before="0" w:after="0" w:lineRule="exact" w:line="200"/>
        <w:ind w:left="5557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00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6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9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1"/>
          <w:noProof/>
          <w:kern w:val="0"/>
        </w:rPr>
        <w:t>’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9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3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 xml:space="preserve"> 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55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54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2"/>
          <w:noProof/>
          <w:kern w:val="0"/>
        </w:rPr>
        <w:t>D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K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48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4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3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489"/>
          <w:noProof/>
          <w:kern w:val="0"/>
        </w:rPr>
        <w:t xml:space="preserve"> 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545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2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543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K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5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6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42" w:after="0" w:lineRule="exact" w:line="181"/>
        <w:ind w:left="609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8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708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9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708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6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4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1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4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8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U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L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D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76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C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21"/>
          <w:noProof/>
          <w:kern w:val="0"/>
        </w:rPr>
        <w:t xml:space="preserve"> 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3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(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8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9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9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7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8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1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0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9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1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k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k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41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1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C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405"/>
          <w:noProof/>
          <w:kern w:val="0"/>
        </w:rPr>
        <w:t xml:space="preserve"> 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1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1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1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ectPr>
          <w:type w:val="continuous"/>
          <w:pgSz w:w="12240" w:h="15840"/>
          <w:pgMar w:top="0" w:bottom="0" w:left="0" w:right="0"/>
          <w:cols w:num="5" w:equalWidth="0">
            <w:col w:w="5011" w:space="0"/>
            <w:col w:w="1956" w:space="0"/>
            <w:col w:w="1133" w:space="0"/>
            <w:col w:w="1629" w:space="0"/>
            <w:col w:w="2519"/>
          </w:cols>
        </w:sectPr>
      </w:pP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9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1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5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k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-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k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45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18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C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453"/>
          <w:noProof/>
          <w:kern w:val="0"/>
        </w:rPr>
        <w:t xml:space="preserve"> 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507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507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-1"/>
          <w:noProof/>
          <w:kern w:val="0"/>
        </w:rPr>
        <w:t>f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-1"/>
          <w:noProof/>
          <w:kern w:val="0"/>
        </w:rPr>
        <w:t>c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-1"/>
          <w:noProof/>
          <w:kern w:val="0"/>
        </w:rPr>
        <w:t>a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-1"/>
          <w:noProof/>
          <w:kern w:val="0"/>
        </w:rPr>
        <w:t>r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rFonts w:cs="TimesNewRomanPSMT" w:hAnsi="TimesNewRomanPSMT" w:eastAsia="TimesNewRomanPSMT" w:ascii="TimesNewRomanPSMT"/>
          <w:sz w:val="24"/>
          <w:szCs w:val="24"/>
          <w:color w:val="000000"/>
          <w:spacing w:val="15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7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3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ectPr>
          <w:type w:val="continuous"/>
          <w:pgSz w:w="12240" w:h="15840"/>
          <w:pgMar w:top="0" w:bottom="0" w:left="0" w:right="0"/>
        </w:sectPr>
      </w:pP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4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4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>C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533"/>
          <w:noProof/>
          <w:kern w:val="0"/>
        </w:rPr>
        <w:t xml:space="preserve"> 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532"/>
          <w:noProof/>
          <w:kern w:val="0"/>
        </w:rPr>
        <w:t xml:space="preserve"> 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H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4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V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530"/>
          <w:noProof/>
          <w:kern w:val="0"/>
        </w:rPr>
        <w:t xml:space="preserve"> 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4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U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ectPr>
          <w:type w:val="continuous"/>
          <w:pgSz w:w="12240" w:h="15840"/>
          <w:pgMar w:top="0" w:bottom="0" w:left="0" w:right="0"/>
          <w:cols w:num="5" w:equalWidth="0">
            <w:col w:w="2839" w:space="0"/>
            <w:col w:w="1260" w:space="0"/>
            <w:col w:w="3196" w:space="0"/>
            <w:col w:w="2373" w:space="0"/>
            <w:col w:w="2579"/>
          </w:cols>
        </w:sectPr>
      </w:pP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?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7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–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5"/>
          <w:noProof/>
          <w:kern w:val="0"/>
        </w:rPr>
        <w:t>4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7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ectPr>
          <w:type w:val="continuous"/>
          <w:pgSz w:w="12240" w:h="15840"/>
          <w:pgMar w:top="0" w:bottom="0" w:left="0" w:right="0"/>
        </w:sectPr>
      </w:pP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1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1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>C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95" w:after="0" w:lineRule="exact" w:line="191"/>
        <w:ind w:left="0"/>
        <w:jc w:val="left"/>
        <w:rPr>
          <w:rFonts w:cs="TimesNewRomanPSMT" w:hAnsi="TimesNewRomanPSMT" w:eastAsia="TimesNewRomanPSMT" w:ascii="TimesNewRomanPSMT"/>
          <w:sz w:val="20"/>
          <w:szCs w:val="20"/>
        </w:rPr>
        <w:autoSpaceDN w:val="0"/>
        <w:autoSpaceDE w:val="0"/>
      </w:pP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95" w:after="0" w:lineRule="exact" w:line="191"/>
        <w:ind w:left="0"/>
        <w:jc w:val="left"/>
        <w:rPr>
          <w:rFonts w:cs="TimesNewRomanPSMT" w:hAnsi="TimesNewRomanPSMT" w:eastAsia="TimesNewRomanPSMT" w:ascii="TimesNewRomanPSMT"/>
          <w:sz w:val="20"/>
          <w:szCs w:val="20"/>
        </w:rPr>
        <w:autoSpaceDN w:val="0"/>
        <w:autoSpaceDE w:val="0"/>
      </w:pP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H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1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2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V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3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561"/>
          <w:noProof/>
          <w:kern w:val="0"/>
        </w:rPr>
        <w:t xml:space="preserve"> 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1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U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ectPr>
          <w:type w:val="continuous"/>
          <w:pgSz w:w="12240" w:h="15840"/>
          <w:pgMar w:top="0" w:bottom="0" w:left="0" w:right="0"/>
          <w:cols w:num="7" w:equalWidth="0">
            <w:col w:w="2654" w:space="0"/>
            <w:col w:w="1291" w:space="0"/>
            <w:col w:w="1376" w:space="0"/>
            <w:col w:w="886" w:space="0"/>
            <w:col w:w="1030" w:space="0"/>
            <w:col w:w="2436" w:space="0"/>
            <w:col w:w="2577"/>
          </w:cols>
        </w:sectPr>
      </w:pP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?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–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8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9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9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1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1</w:t>
      </w:r>
    </w:p>
    <w:p>
      <w:pPr>
        <w:sectPr>
          <w:type w:val="continuous"/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5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</w:p>
    <w:p>
      <w:pPr>
        <w:spacing w:before="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7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7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7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7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7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7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7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7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3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/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5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/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2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U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?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_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8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–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6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–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8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 xml:space="preserve"> 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53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B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 xml:space="preserve"> 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54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2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D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U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9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8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9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5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6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$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$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</w:p>
    <w:p>
      <w:pPr>
        <w:spacing w:before="0" w:after="0" w:lineRule="exact" w:line="8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8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1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2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  <w:r>
        <w:pict>
          <v:shape type="#_x0000_t75" style="position:absolute;margin-left:284.00pt;margin-top:205.00pt;width:44.00pt;height:2.00pt;z-index:-251661304;mso-position-horizontal-relative:page;mso-position-vertical-relative:page">
            <v:imagedata o:title="" r:id="rID130000"/>
          </v:shape>
        </w:pic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$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$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8" w:after="0" w:lineRule="exact" w:line="231"/>
        <w:ind w:left="5694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</w:p>
    <w:p>
      <w:pPr>
        <w:spacing w:before="0" w:after="0" w:lineRule="exact" w:line="200"/>
        <w:ind w:left="5694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6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3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&amp;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0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J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4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9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6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16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77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1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3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z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8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&amp;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‘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1"/>
          <w:noProof/>
          <w:kern w:val="0"/>
        </w:rPr>
        <w:t>’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4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8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4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C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97" w:after="0" w:lineRule="exact" w:line="191"/>
        <w:ind w:left="0"/>
        <w:jc w:val="left"/>
        <w:rPr>
          <w:rFonts w:cs="TimesNewRomanPSMT" w:hAnsi="TimesNewRomanPSMT" w:eastAsia="TimesNewRomanPSMT" w:ascii="TimesNewRomanPSMT"/>
          <w:sz w:val="20"/>
          <w:szCs w:val="20"/>
        </w:rPr>
        <w:autoSpaceDN w:val="0"/>
        <w:autoSpaceDE w:val="0"/>
      </w:pP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97" w:after="0" w:lineRule="exact" w:line="191"/>
        <w:ind w:left="0"/>
        <w:jc w:val="left"/>
        <w:rPr>
          <w:rFonts w:cs="TimesNewRomanPSMT" w:hAnsi="TimesNewRomanPSMT" w:eastAsia="TimesNewRomanPSMT" w:ascii="TimesNewRomanPSMT"/>
          <w:sz w:val="20"/>
          <w:szCs w:val="20"/>
        </w:rPr>
        <w:autoSpaceDN w:val="0"/>
        <w:autoSpaceDE w:val="0"/>
      </w:pP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H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4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V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97" w:after="0" w:lineRule="exact" w:line="191"/>
        <w:ind w:left="0"/>
        <w:jc w:val="left"/>
        <w:rPr>
          <w:rFonts w:cs="TimesNewRomanPSMT" w:hAnsi="TimesNewRomanPSMT" w:eastAsia="TimesNewRomanPSMT" w:ascii="TimesNewRomanPSMT"/>
          <w:sz w:val="20"/>
          <w:szCs w:val="20"/>
        </w:rPr>
        <w:autoSpaceDN w:val="0"/>
        <w:autoSpaceDE w:val="0"/>
      </w:pP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164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U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ectPr>
          <w:type w:val="continuous"/>
          <w:pgSz w:w="12240" w:h="15840"/>
          <w:pgMar w:top="0" w:bottom="0" w:left="0" w:right="0"/>
          <w:cols w:num="7" w:equalWidth="0">
            <w:col w:w="2932" w:space="0"/>
            <w:col w:w="1578" w:space="0"/>
            <w:col w:w="1088" w:space="0"/>
            <w:col w:w="1230" w:space="0"/>
            <w:col w:w="1751" w:space="0"/>
            <w:col w:w="1092" w:space="0"/>
            <w:col w:w="2579"/>
          </w:cols>
        </w:sectPr>
      </w:pP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?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&amp;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=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9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5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: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9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3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1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4</w:t>
      </w:r>
    </w:p>
    <w:p>
      <w:pPr>
        <w:sectPr>
          <w:type w:val="continuous"/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45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203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203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U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236" w:after="0" w:lineRule="exact" w:line="191"/>
        <w:ind w:left="0"/>
        <w:jc w:val="left"/>
        <w:rPr>
          <w:rFonts w:cs="TimesNewRomanPSMT" w:hAnsi="TimesNewRomanPSMT" w:eastAsia="TimesNewRomanPSMT" w:ascii="TimesNewRomanPSMT"/>
          <w:sz w:val="20"/>
          <w:szCs w:val="20"/>
        </w:rPr>
        <w:autoSpaceDN w:val="0"/>
        <w:autoSpaceDE w:val="0"/>
      </w:pP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O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203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P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2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V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ectPr>
          <w:type w:val="continuous"/>
          <w:pgSz w:w="12240" w:h="15840"/>
          <w:pgMar w:top="0" w:bottom="0" w:left="0" w:right="0"/>
          <w:cols w:num="5" w:equalWidth="0">
            <w:col w:w="5007" w:space="0"/>
            <w:col w:w="1372" w:space="0"/>
            <w:col w:w="1436" w:space="0"/>
            <w:col w:w="970" w:space="0"/>
            <w:col w:w="3463"/>
          </w:cols>
        </w:sectPr>
      </w:pP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4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N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T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3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2"/>
          <w:noProof/>
          <w:kern w:val="0"/>
        </w:rPr>
        <w:t>R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P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U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B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L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C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35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A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U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-1"/>
          <w:noProof/>
          <w:kern w:val="0"/>
        </w:rPr>
        <w:t>C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U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4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—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—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"/>
          <w:noProof/>
          <w:kern w:val="0"/>
        </w:rPr>
        <w:t>(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5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6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5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5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6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8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9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7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1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5</w:t>
      </w:r>
    </w:p>
    <w:p>
      <w:pPr>
        <w:sectPr>
          <w:type w:val="continuous"/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6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6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7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8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: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</w:p>
    <w:p>
      <w:pPr>
        <w:spacing w:before="18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6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6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18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62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16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6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6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55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1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6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7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5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18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</w:p>
    <w:p>
      <w:pPr>
        <w:spacing w:before="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</w:p>
    <w:p>
      <w:pPr>
        <w:spacing w:before="18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2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</w:p>
    <w:p>
      <w:pPr>
        <w:spacing w:before="64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18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18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18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18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8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9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1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7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8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5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3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9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?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1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8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-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j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5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7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5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3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7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4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8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4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4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7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6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3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1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1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8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9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8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9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5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4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3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3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1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3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3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3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3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3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8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3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i w:val="true"/>
          <w:spacing w:val="15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5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4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7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5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5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/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59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5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>.</w:t>
      </w:r>
      <w:r>
        <w:rPr>
          <w:w w:val="108"/>
          <w:rFonts w:cs="NDKRNX+TimesNewRomanPSMT" w:hAnsi="NDKRNX+TimesNewRomanPSMT" w:eastAsia="NDKRNX+TimesNewRomanPSMT" w:ascii="NDKRNX+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NDKRNX+TimesNewRomanPSMT" w:hAnsi="NDKRNX+TimesNewRomanPSMT" w:eastAsia="NDKRNX+TimesNewRomanPSMT" w:ascii="NDKRNX+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5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5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7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38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59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1"/>
          <w:noProof/>
          <w:kern w:val="0"/>
        </w:rPr>
        <w:t>l</w:t>
      </w:r>
      <w:r>
        <w:rPr>
          <w:w w:val="108"/>
          <w:rFonts w:cs="WADIYA+TimesNewRomanPSMT" w:hAnsi="WADIYA+TimesNewRomanPSMT" w:eastAsia="WADIYA+TimesNewRomanPSMT" w:ascii="WADIYA+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WADIYA+TimesNewRomanPSMT" w:hAnsi="WADIYA+TimesNewRomanPSMT" w:eastAsia="WADIYA+TimesNewRomanPSMT" w:ascii="WADIYA+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WADIYA+TimesNewRomanPSMT" w:hAnsi="WADIYA+TimesNewRomanPSMT" w:eastAsia="WADIYA+TimesNewRomanPSMT" w:ascii="WADIYA+TimesNewRomanPSMT"/>
          <w:sz w:val="24"/>
          <w:szCs w:val="24"/>
          <w:color w:val="000000"/>
          <w:spacing w:val="71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38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4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3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4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4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5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4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3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4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5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1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4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1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10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79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1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9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7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9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6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5"/>
          <w:noProof/>
          <w:kern w:val="0"/>
        </w:rPr>
        <w:t>”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K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3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2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0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5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—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3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—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8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6"/>
          <w:noProof/>
          <w:kern w:val="0"/>
        </w:rPr>
        <w:t>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Q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8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6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$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$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$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2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1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9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5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2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9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6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7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7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3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6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3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7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6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—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9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10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79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2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2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]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4"/>
          <w:noProof/>
          <w:kern w:val="0"/>
        </w:rPr>
        <w:t>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4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4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4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7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7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*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2"/>
          <w:noProof/>
          <w:kern w:val="0"/>
        </w:rPr>
        <w:t>;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2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*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5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j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k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j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1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>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5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4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10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79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2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3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: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8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>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5"/>
          <w:noProof/>
          <w:kern w:val="0"/>
        </w:rPr>
        <w:t>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9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9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1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'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10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79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2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4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2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-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2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7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-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3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6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6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6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37"/>
          <w:noProof/>
          <w:kern w:val="0"/>
        </w:rPr>
        <w:t>’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3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E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4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0"/>
          <w:noProof/>
          <w:kern w:val="0"/>
        </w:rPr>
        <w:t>I</w:t>
      </w:r>
      <w:r>
        <w:rPr>
          <w:w w:val="105"/>
          <w:rFonts w:cs="TimesNewRomanPSMT" w:hAnsi="TimesNewRomanPSMT" w:eastAsia="TimesNewRomanPSMT" w:ascii="TimesNewRomanPSMT"/>
          <w:sz w:val="20"/>
          <w:szCs w:val="20"/>
          <w:color w:val="000000"/>
          <w:spacing w:val="1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8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2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5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6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  <w:r>
        <w:pict>
          <v:shape type="#_x0000_t75" style="position:absolute;margin-left:74.00pt;margin-top:578.00pt;width:464.00pt;height:3.00pt;z-index:-251661304;mso-position-horizontal-relative:page;mso-position-vertical-relative:page">
            <v:imagedata o:title="" r:id="rID260000"/>
          </v:shape>
        </w:pict>
      </w:r>
      <w:r>
        <w:pict>
          <v:shape type="#_x0000_t75" style="position:absolute;margin-left:202.00pt;margin-top:593.00pt;width:209.00pt;height:3.00pt;z-index:-251661303;mso-position-horizontal-relative:page;mso-position-vertical-relative:page">
            <v:imagedata o:title="" r:id="rID260001"/>
          </v:shape>
        </w:pict>
      </w:r>
      <w:r>
        <w:pict>
          <v:shape type="#_x0000_t75" style="position:absolute;margin-left:278.00pt;margin-top:564.00pt;width:56.00pt;height:2.00pt;z-index:-251661302;mso-position-horizontal-relative:page;mso-position-vertical-relative:page">
            <v:imagedata o:title="" r:id="rID260002"/>
          </v:shape>
        </w:pic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1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5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4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6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6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4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8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3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9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8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9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8" w:after="0" w:lineRule="exact" w:line="231"/>
        <w:ind w:left="5566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</w:p>
    <w:p>
      <w:pPr>
        <w:spacing w:before="66" w:after="0" w:lineRule="exact" w:line="231"/>
        <w:ind w:left="1483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66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J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65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64"/>
          <w:noProof/>
          <w:kern w:val="0"/>
        </w:rPr>
        <w:t>–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68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1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66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</w:p>
    <w:p>
      <w:pPr>
        <w:spacing w:before="69" w:after="0" w:lineRule="exact" w:line="231"/>
        <w:ind w:left="40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65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1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</w:p>
    <w:p>
      <w:pPr>
        <w:spacing w:before="0" w:after="0" w:lineRule="exact" w:line="200"/>
        <w:ind w:left="40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2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6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7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4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’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7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7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2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7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8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  <w:r>
        <w:pict>
          <v:shape type="#_x0000_t75" style="position:absolute;margin-left:275.00pt;margin-top:85.00pt;width:62.00pt;height:2.00pt;z-index:-251661304;mso-position-horizontal-relative:page;mso-position-vertical-relative:page">
            <v:imagedata o:title="" r:id="rID280000"/>
          </v:shape>
        </w:pict>
      </w:r>
      <w:r>
        <w:pict>
          <v:shape type="#_x0000_t75" style="position:absolute;margin-left:86.00pt;margin-top:100.00pt;width:440.00pt;height:2.00pt;z-index:-251661303;mso-position-horizontal-relative:page;mso-position-vertical-relative:page">
            <v:imagedata o:title="" r:id="rID280001"/>
          </v:shape>
        </w:pict>
      </w:r>
      <w:r>
        <w:pict>
          <v:shape type="#_x0000_t75" style="position:absolute;margin-left:144.00pt;margin-top:115.00pt;width:324.00pt;height:2.00pt;z-index:-251661302;mso-position-horizontal-relative:page;mso-position-vertical-relative:page">
            <v:imagedata o:title="" r:id="rID280002"/>
          </v:shape>
        </w:pict>
      </w:r>
      <w:r>
        <w:pict>
          <v:shape type="#_x0000_t75" style="position:absolute;margin-left:273.00pt;margin-top:444.00pt;width:66.00pt;height:2.00pt;z-index:-251661301;mso-position-horizontal-relative:page;mso-position-vertical-relative:page">
            <v:imagedata o:title="" r:id="rID280003"/>
          </v:shape>
        </w:pict>
      </w:r>
      <w:r>
        <w:pict>
          <v:shape type="#_x0000_t75" style="position:absolute;margin-left:78.00pt;margin-top:459.00pt;width:456.00pt;height:2.00pt;z-index:-251661300;mso-position-horizontal-relative:page;mso-position-vertical-relative:page">
            <v:imagedata o:title="" r:id="rID280004"/>
          </v:shape>
        </w:pict>
      </w:r>
      <w:r>
        <w:pict>
          <v:shape type="#_x0000_t75" style="position:absolute;margin-left:252.00pt;margin-top:474.00pt;width:108.00pt;height:2.00pt;z-index:-251661299;mso-position-horizontal-relative:page;mso-position-vertical-relative:page">
            <v:imagedata o:title="" r:id="rID280005"/>
          </v:shape>
        </w:pic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9" w:after="0" w:lineRule="exact" w:line="231"/>
        <w:ind w:left="5516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66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</w:p>
    <w:p>
      <w:pPr>
        <w:spacing w:before="66" w:after="0" w:lineRule="exact" w:line="231"/>
        <w:ind w:left="1733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J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66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65"/>
          <w:noProof/>
          <w:kern w:val="0"/>
        </w:rPr>
        <w:t>–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1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X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1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</w:p>
    <w:p>
      <w:pPr>
        <w:spacing w:before="68" w:after="0" w:lineRule="exact" w:line="231"/>
        <w:ind w:left="2887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1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1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</w:p>
    <w:p>
      <w:pPr>
        <w:spacing w:before="0" w:after="0" w:lineRule="exact" w:line="200"/>
        <w:ind w:left="2887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59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3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x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6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5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9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5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6" w:after="0" w:lineRule="exact" w:line="231"/>
        <w:ind w:left="5466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</w:p>
    <w:p>
      <w:pPr>
        <w:spacing w:before="68" w:after="0" w:lineRule="exact" w:line="231"/>
        <w:ind w:left="1567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J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66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b w:val="true"/>
          <w:spacing w:val="64"/>
          <w:noProof/>
          <w:kern w:val="0"/>
        </w:rPr>
        <w:t>–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</w:p>
    <w:p>
      <w:pPr>
        <w:spacing w:before="66" w:after="0" w:lineRule="exact" w:line="231"/>
        <w:ind w:left="5048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T</w:t>
      </w:r>
    </w:p>
    <w:p>
      <w:pPr>
        <w:spacing w:before="0" w:after="0" w:lineRule="exact" w:line="200"/>
        <w:ind w:left="5048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77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5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7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9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7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4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7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10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79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2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8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9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“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5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7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0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3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’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&amp;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4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1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4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4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43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4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7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9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2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9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—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3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k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,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0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3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3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6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53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9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88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0" w:after="0" w:lineRule="exact" w:line="4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3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0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85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83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85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85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85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i w:val="true"/>
          <w:spacing w:val="3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5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9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5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5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5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5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5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46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3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3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3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3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3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8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7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9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4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6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4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1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9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3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2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[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]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3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5"/>
          <w:noProof/>
          <w:kern w:val="0"/>
        </w:rPr>
        <w:t>”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1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59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RRVCGF+TimesNewRoman" w:hAnsi="RRVCGF+TimesNewRoman" w:eastAsia="RRVCGF+TimesNewRoman" w:ascii="RRVCGF+TimesNew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38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9"/>
          <w:noProof/>
          <w:kern w:val="0"/>
        </w:rPr>
        <w:t>§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‘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“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”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6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9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8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9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1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7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</w:p>
    <w:p>
      <w:pPr>
        <w:spacing w:before="0" w:after="0" w:lineRule="exact" w:line="10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79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3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1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  <w:r>
        <w:pict>
          <v:shape type="#_x0000_t75" style="position:absolute;margin-left:72.00pt;margin-top:382.00pt;width:469.00pt;height:16.00pt;z-index:-503322617;mso-position-horizontal-relative:page;mso-position-vertical-relative:page">
            <v:imagedata o:title="" r:id="rID320000"/>
          </v:shape>
        </w:pict>
      </w:r>
      <w:r>
        <w:pict>
          <v:shape type="#_x0000_t75" style="position:absolute;margin-left:72.00pt;margin-top:412.00pt;width:469.00pt;height:16.00pt;z-index:-503322616;mso-position-horizontal-relative:page;mso-position-vertical-relative:page">
            <v:imagedata o:title="" r:id="rID320001"/>
          </v:shape>
        </w:pict>
      </w:r>
      <w:r>
        <w:pict>
          <v:shape type="#_x0000_t75" style="position:absolute;margin-left:366.00pt;margin-top:353.00pt;width:175.00pt;height:15.00pt;z-index:-503322613;mso-position-horizontal-relative:page;mso-position-vertical-relative:page">
            <v:imagedata o:title="" r:id="rID320004"/>
          </v:shape>
        </w:pict>
      </w:r>
      <w:r>
        <w:pict>
          <v:shape type="#_x0000_t75" style="position:absolute;margin-left:72.00pt;margin-top:442.00pt;width:137.00pt;height:16.00pt;z-index:-503322612;mso-position-horizontal-relative:page;mso-position-vertical-relative:page">
            <v:imagedata o:title="" r:id="rID320005"/>
          </v:shape>
        </w:pict>
      </w:r>
      <w:r>
        <w:pict>
          <v:shape type="#_x0000_t75" style="position:absolute;margin-left:211.00pt;margin-top:442.00pt;width:255.00pt;height:16.00pt;z-index:-503322611;mso-position-horizontal-relative:page;mso-position-vertical-relative:page">
            <v:imagedata o:title="" r:id="rID320006"/>
          </v:shape>
        </w:pict>
      </w:r>
      <w:r>
        <w:pict>
          <v:shape type="#_x0000_t75" style="position:absolute;margin-left:144.00pt;margin-top:472.00pt;width:397.00pt;height:16.00pt;z-index:-503322610;mso-position-horizontal-relative:page;mso-position-vertical-relative:page">
            <v:imagedata o:title="" r:id="rID320007"/>
          </v:shape>
        </w:pict>
      </w:r>
      <w:r>
        <w:pict>
          <v:shape type="#_x0000_t75" style="position:absolute;margin-left:72.00pt;margin-top:502.00pt;width:180.00pt;height:16.00pt;z-index:-503322609;mso-position-horizontal-relative:page;mso-position-vertical-relative:page">
            <v:imagedata o:title="" r:id="rID320008"/>
          </v:shape>
        </w:pict>
      </w:r>
      <w:r>
        <w:pict>
          <v:shape type="#_x0000_t75" style="position:absolute;margin-left:144.00pt;margin-top:532.00pt;width:397.00pt;height:16.00pt;z-index:-503322608;mso-position-horizontal-relative:page;mso-position-vertical-relative:page">
            <v:imagedata o:title="" r:id="rID320009"/>
          </v:shape>
        </w:pict>
      </w:r>
      <w:r>
        <w:pict>
          <v:shape type="#_x0000_t75" style="position:absolute;margin-left:72.00pt;margin-top:562.00pt;width:213.00pt;height:16.00pt;z-index:-503322607;mso-position-horizontal-relative:page;mso-position-vertical-relative:page">
            <v:imagedata o:title="" r:id="rID320010"/>
          </v:shape>
        </w:pict>
      </w:r>
      <w:r>
        <w:pict>
          <v:shape type="#_x0000_t75" style="position:absolute;margin-left:273.00pt;margin-top:205.00pt;width:66.00pt;height:2.00pt;z-index:-251661302;mso-position-horizontal-relative:page;mso-position-vertical-relative:page">
            <v:imagedata o:title="" r:id="rID320002"/>
          </v:shape>
        </w:pict>
      </w:r>
      <w:r>
        <w:pict>
          <v:shape type="#_x0000_t75" style="position:absolute;margin-left:163.00pt;margin-top:220.00pt;width:287.00pt;height:2.00pt;z-index:-251661301;mso-position-horizontal-relative:page;mso-position-vertical-relative:page">
            <v:imagedata o:title="" r:id="rID320003"/>
          </v:shape>
        </w:pic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8" w:after="0" w:lineRule="exact" w:line="231"/>
        <w:ind w:left="5473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66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V</w:t>
      </w:r>
    </w:p>
    <w:p>
      <w:pPr>
        <w:spacing w:before="68" w:after="0" w:lineRule="exact" w:line="231"/>
        <w:ind w:left="326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S</w:t>
      </w:r>
    </w:p>
    <w:p>
      <w:pPr>
        <w:spacing w:before="0" w:after="0" w:lineRule="exact" w:line="200"/>
        <w:ind w:left="32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0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8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4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4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5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g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5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4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9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3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5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7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6"/>
          <w:noProof/>
          <w:kern w:val="0"/>
        </w:rPr>
        <w:t>.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8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5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16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16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16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2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-4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-19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33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1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51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-14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5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86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8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40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3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2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  <w:r>
        <w:pict>
          <v:shape type="#_x0000_t75" style="position:absolute;margin-left:237.00pt;margin-top:235.00pt;width:138.00pt;height:2.00pt;z-index:-251661304;mso-position-horizontal-relative:page;mso-position-vertical-relative:page">
            <v:imagedata o:title="" r:id="rID330000"/>
          </v:shape>
        </w:pic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66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z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16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-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16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33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34"/>
          <w:noProof/>
          <w:kern w:val="0"/>
        </w:rPr>
        <w:t>;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B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d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71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c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-19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9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-28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u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5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23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3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–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03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8" w:after="0" w:lineRule="exact" w:line="231"/>
        <w:ind w:left="4755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F</w:t>
      </w:r>
    </w:p>
    <w:p>
      <w:pPr>
        <w:spacing w:before="0" w:after="0" w:lineRule="exact" w:line="200"/>
        <w:ind w:left="4755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00" w:after="0" w:lineRule="exact" w:line="235"/>
        <w:ind w:left="2160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W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2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4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q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6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4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</w:p>
    <w:p>
      <w:pPr>
        <w:spacing w:before="0" w:after="0" w:lineRule="exact" w:line="200"/>
        <w:ind w:left="288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18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0" w:after="0" w:lineRule="exact" w:line="200"/>
        <w:ind w:left="288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2"/>
          <w:noProof/>
          <w:kern w:val="0"/>
        </w:rPr>
        <w:t>)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;</w:t>
      </w:r>
    </w:p>
    <w:p>
      <w:pPr>
        <w:spacing w:before="0" w:after="0" w:lineRule="exact" w:line="200"/>
        <w:ind w:left="288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18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288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32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</w:p>
    <w:p>
      <w:pPr>
        <w:spacing w:before="0" w:after="0" w:lineRule="exact" w:line="200"/>
        <w:ind w:left="288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8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x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07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2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§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1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5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4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77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75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:</w:t>
      </w:r>
    </w:p>
    <w:p>
      <w:pPr>
        <w:spacing w:before="0" w:after="0" w:lineRule="exact" w:line="6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42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3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3</w: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284" w:after="0" w:lineRule="exact" w:line="215"/>
        <w:ind w:left="2641"/>
        <w:jc w:val="left"/>
        <w:rPr>
          <w:rFonts w:cs="LiberationSans" w:hAnsi="LiberationSans" w:eastAsia="LiberationSans" w:ascii="LiberationSans"/>
          <w:sz w:val="24"/>
          <w:szCs w:val="24"/>
        </w:rPr>
        <w:autoSpaceDN w:val="0"/>
        <w:autoSpaceDE w:val="0"/>
      </w:pP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S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: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v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-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c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.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i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l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d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0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1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/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2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5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P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a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g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e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o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f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 xml:space="preserve"> 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3</w:t>
      </w:r>
      <w:r>
        <w:rPr>
          <w:rFonts w:cs="LiberationSans" w:hAnsi="LiberationSans" w:eastAsia="LiberationSans" w:ascii="LiberationSans"/>
          <w:sz w:val="24"/>
          <w:szCs w:val="24"/>
          <w:color w:val="0000FF"/>
          <w:spacing w:val="0"/>
          <w:noProof/>
          <w:kern w:val="0"/>
        </w:rPr>
        <w:t>4</w:t>
      </w:r>
      <w:r>
        <w:pict>
          <v:shape type="#_x0000_t75" style="position:absolute;margin-left:310.00pt;margin-top:300.00pt;width:231.00pt;height:1.00pt;z-index:-251661304;mso-position-horizontal-relative:page;mso-position-vertical-relative:page">
            <v:imagedata o:title="" r:id="rID340000"/>
          </v:shape>
        </w:pict>
      </w:r>
    </w:p>
    <w:p>
      <w:pPr>
        <w:sectPr>
          <w:pgSz w:w="12240" w:h="15840"/>
          <w:pgMar w:top="0" w:bottom="0" w:left="0" w:right="0"/>
        </w:sectPr>
      </w:pP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03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800"/>
        <w:ind w:left="288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59" w:after="0" w:lineRule="exact" w:line="235"/>
        <w:ind w:left="288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</w:p>
    <w:p>
      <w:pPr>
        <w:spacing w:before="0" w:after="0" w:lineRule="exact" w:line="800"/>
        <w:ind w:left="2641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  <w:r>
        <w:rPr/>
        <w:br w:type="column"/>
      </w:r>
    </w:p>
    <w:p>
      <w:pPr>
        <w:spacing w:before="203" w:after="0" w:lineRule="exact" w:line="235"/>
        <w:ind w:left="0"/>
        <w:jc w:val="left"/>
        <w:rPr>
          <w:rFonts w:cs="Times New Roman" w:hAnsi="Times New Roman" w:eastAsia="Times New Roman" w:ascii="Times New Roman"/>
          <w:sz w:val="24"/>
          <w:szCs w:val="24"/>
        </w:rPr>
        <w:autoSpaceDN w:val="0"/>
        <w:autoSpaceDE w:val="0"/>
      </w:pP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4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1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122"/>
          <w:noProof/>
          <w:kern w:val="0"/>
        </w:rPr>
        <w:t xml:space="preserve"> 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2"/>
          <w:noProof/>
          <w:kern w:val="0"/>
        </w:rPr>
        <w:t>’</w:t>
      </w:r>
      <w:r>
        <w:rPr>
          <w:w w:val="108"/>
          <w:rFonts w:cs="Times New Roman" w:hAnsi="Times New Roman" w:eastAsia="Times New Roman" w:ascii="Times New Roman"/>
          <w:sz w:val="24"/>
          <w:szCs w:val="24"/>
          <w:color w:val="000000"/>
          <w:spacing w:val="0"/>
          <w:noProof/>
          <w:kern w:val="0"/>
        </w:rPr>
        <w:t>s</w:t>
      </w:r>
    </w:p>
    <w:p>
      <w:pPr>
        <w:spacing w:before="0" w:after="0" w:lineRule="exact" w:line="200"/>
        <w:ind w:left="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;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</w:p>
    <w:p>
      <w:pPr>
        <w:spacing w:before="0" w:after="0" w:lineRule="exact" w:line="200"/>
        <w:ind w:left="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g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</w:p>
    <w:p>
      <w:pPr>
        <w:spacing w:before="0" w:after="0" w:lineRule="exact" w:line="200"/>
        <w:ind w:left="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1" w:after="0" w:lineRule="exact" w:line="235"/>
        <w:ind w:left="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ectPr>
          <w:type w:val="continuous"/>
          <w:pgSz w:w="12240" w:h="15840"/>
          <w:pgMar w:top="0" w:bottom="0" w:left="0" w:right="0"/>
          <w:cols w:num="2" w:equalWidth="0">
            <w:col w:w="3603" w:space="0"/>
            <w:col w:w="8640"/>
          </w:cols>
        </w:sectPr>
      </w:pPr>
    </w:p>
    <w:p>
      <w:pPr>
        <w:spacing w:before="0" w:after="0" w:lineRule="exact" w:line="200"/>
        <w:ind w:left="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64" w:after="0" w:lineRule="exact" w:line="235"/>
        <w:ind w:left="216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52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3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0" w:after="0" w:lineRule="exact" w:line="800"/>
        <w:ind w:left="216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14" w:after="0" w:lineRule="exact" w:line="235"/>
        <w:ind w:left="1440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93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y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</w:p>
    <w:p>
      <w:pPr>
        <w:spacing w:before="0" w:after="0" w:lineRule="exact" w:line="200"/>
        <w:ind w:left="1440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284" w:after="0" w:lineRule="exact" w:line="235"/>
        <w:ind w:left="6236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64"/>
          <w:noProof/>
          <w:kern w:val="0"/>
        </w:rPr>
        <w:t>/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h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m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.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v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2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i w:val="true"/>
          <w:spacing w:val="0"/>
          <w:noProof/>
          <w:kern w:val="0"/>
        </w:rPr>
        <w:t>w</w:t>
      </w:r>
    </w:p>
    <w:p>
      <w:pPr>
        <w:spacing w:before="93" w:after="0" w:lineRule="exact" w:line="235"/>
        <w:ind w:left="6236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5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</w:p>
    <w:p>
      <w:pPr>
        <w:spacing w:before="64" w:after="0" w:lineRule="exact" w:line="235"/>
        <w:ind w:left="6236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v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w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1"/>
          <w:noProof/>
          <w:kern w:val="0"/>
        </w:rPr>
        <w:t>@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</w:p>
    <w:p>
      <w:pPr>
        <w:spacing w:before="61" w:after="0" w:lineRule="exact" w:line="235"/>
        <w:ind w:left="6236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J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</w:p>
    <w:p>
      <w:pPr>
        <w:spacing w:before="64" w:after="0" w:lineRule="exact" w:line="235"/>
        <w:ind w:left="6236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k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1"/>
          <w:noProof/>
          <w:kern w:val="0"/>
        </w:rPr>
        <w:t>@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</w:p>
    <w:p>
      <w:pPr>
        <w:spacing w:before="64" w:after="0" w:lineRule="exact" w:line="235"/>
        <w:ind w:left="6236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(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)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66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B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7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</w:p>
    <w:p>
      <w:pPr>
        <w:spacing w:before="61" w:after="0" w:lineRule="exact" w:line="235"/>
        <w:ind w:left="6236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-1"/>
          <w:noProof/>
          <w:kern w:val="0"/>
        </w:rPr>
        <w:t>@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</w:p>
    <w:p>
      <w:pPr>
        <w:spacing w:before="0" w:after="0" w:lineRule="exact" w:line="200"/>
        <w:ind w:left="6236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04" w:after="0" w:lineRule="exact" w:line="235"/>
        <w:ind w:left="6236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</w:p>
    <w:p>
      <w:pPr>
        <w:spacing w:before="61" w:after="0" w:lineRule="exact" w:line="235"/>
        <w:ind w:left="6236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D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</w:p>
    <w:p>
      <w:pPr>
        <w:spacing w:before="64" w:after="0" w:lineRule="exact" w:line="235"/>
        <w:ind w:left="6236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u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8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r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</w:p>
    <w:p>
      <w:pPr>
        <w:spacing w:before="64" w:after="0" w:lineRule="exact" w:line="235"/>
        <w:ind w:left="6236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,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 xml:space="preserve"> 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5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4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</w:p>
    <w:p>
      <w:pPr>
        <w:spacing w:before="61" w:after="0" w:lineRule="exact" w:line="235"/>
        <w:ind w:left="6229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T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p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h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o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n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165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</w:p>
    <w:p>
      <w:pPr>
        <w:spacing w:before="64" w:after="0" w:lineRule="exact" w:line="235"/>
        <w:ind w:left="6229"/>
        <w:jc w:val="left"/>
        <w:rPr>
          <w:rFonts w:cs="TimesNewRomanPSMT" w:hAnsi="TimesNewRomanPSMT" w:eastAsia="TimesNewRomanPSMT" w:ascii="TimesNewRomanPSMT"/>
          <w:sz w:val="24"/>
          <w:szCs w:val="24"/>
        </w:rPr>
        <w:autoSpaceDN w:val="0"/>
        <w:autoSpaceDE w:val="0"/>
      </w:pP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F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a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c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s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m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i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l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e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51"/>
          <w:noProof/>
          <w:kern w:val="0"/>
        </w:rPr>
        <w:t>: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1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3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0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.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2"/>
          <w:noProof/>
          <w:kern w:val="0"/>
        </w:rPr>
        <w:t>9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2</w:t>
      </w:r>
      <w:r>
        <w:rPr>
          <w:w w:val="108"/>
          <w:rFonts w:cs="TimesNewRomanPSMT" w:hAnsi="TimesNewRomanPSMT" w:eastAsia="TimesNewRomanPSMT" w:ascii="TimesNewRomanPSMT"/>
          <w:sz w:val="24"/>
          <w:szCs w:val="24"/>
          <w:color w:val="000000"/>
          <w:spacing w:val="0"/>
          <w:noProof/>
          <w:kern w:val="0"/>
        </w:rPr>
        <w:t>6</w:t>
      </w:r>
    </w:p>
    <w:p>
      <w:pPr>
        <w:spacing w:before="0" w:after="0" w:lineRule="exact" w:line="200"/>
        <w:ind w:left="6229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06" w:after="0" w:lineRule="exact" w:line="231"/>
        <w:ind w:left="6229"/>
        <w:jc w:val="left"/>
        <w:rPr>
          <w:rFonts w:cs="TimesNewRomanPS" w:hAnsi="TimesNewRomanPS" w:eastAsia="TimesNewRomanPS" w:ascii="TimesNewRomanPS"/>
          <w:sz w:val="24"/>
          <w:szCs w:val="24"/>
        </w:rPr>
        <w:autoSpaceDN w:val="0"/>
        <w:autoSpaceDE w:val="0"/>
      </w:pP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e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y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s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2"/>
          <w:noProof/>
          <w:kern w:val="0"/>
        </w:rPr>
        <w:t xml:space="preserve"> 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o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65"/>
          <w:noProof/>
          <w:kern w:val="0"/>
        </w:rPr>
        <w:t>r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P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l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2"/>
          <w:noProof/>
          <w:kern w:val="0"/>
        </w:rPr>
        <w:t>a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n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t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i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2"/>
          <w:noProof/>
          <w:kern w:val="0"/>
        </w:rPr>
        <w:t>f</w:t>
      </w:r>
      <w:r>
        <w:rPr>
          <w:w w:val="108"/>
          <w:rFonts w:cs="TimesNewRomanPS" w:hAnsi="TimesNewRomanPS" w:eastAsia="TimesNewRomanPS" w:ascii="TimesNewRomanPS"/>
          <w:sz w:val="24"/>
          <w:szCs w:val="24"/>
          <w:color w:val="000000"/>
          <w:b w:val="true"/>
          <w:i w:val="true"/>
          <w:spacing w:val="0"/>
          <w:noProof/>
          <w:kern w:val="0"/>
        </w:rPr>
        <w:t>s</w:t>
      </w:r>
    </w:p>
    <w:p>
      <w:pPr>
        <w:spacing w:before="0" w:after="0" w:lineRule="exact" w:line="4400"/>
        <w:ind w:left="6229"/>
        <w:jc w:val="left"/>
        <w:autoSpaceDN w:val="0"/>
        <w:autoSpaceDE w:val="0"/>
        <w:rPr>
          <w:rFonts w:cs="宋体" w:hAnsi="宋体" w:eastAsia="宋体" w:ascii="宋体"/>
          <w:sz w:val="20"/>
          <w:szCs w:val="20"/>
        </w:rPr>
      </w:pPr>
    </w:p>
    <w:p>
      <w:pPr>
        <w:spacing w:before="180" w:after="0" w:lineRule="exact" w:line="181"/>
        <w:ind w:left="6042"/>
        <w:jc w:val="left"/>
        <w:rPr>
          <w:rFonts w:cs="TimesNewRomanPSMT" w:hAnsi="TimesNewRomanPSMT" w:eastAsia="TimesNewRomanPSMT" w:ascii="TimesNewRomanPSMT"/>
          <w:sz w:val="18"/>
          <w:szCs w:val="18"/>
        </w:rPr>
        <w:autoSpaceDN w:val="0"/>
        <w:autoSpaceDE w:val="0"/>
      </w:pP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1"/>
          <w:noProof/>
          <w:kern w:val="0"/>
        </w:rPr>
        <w:t>3</w:t>
      </w:r>
      <w:r>
        <w:rPr>
          <w:w w:val="110"/>
          <w:rFonts w:cs="TimesNewRomanPSMT" w:hAnsi="TimesNewRomanPSMT" w:eastAsia="TimesNewRomanPSMT" w:ascii="TimesNewRomanPSMT"/>
          <w:sz w:val="18"/>
          <w:szCs w:val="18"/>
          <w:color w:val="000000"/>
          <w:spacing w:val="0"/>
          <w:noProof/>
          <w:kern w:val="0"/>
        </w:rPr>
        <w:t>4</w:t>
      </w:r>
    </w:p>
    <w:sectPr>
      <w:type w:val="continuous"/>
      <w:pgSz w:w="12240" w:h="15840"/>
      <w:pgMar w:top="0" w:bottom="0" w:left="0" w:right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DAC" w:rsidRDefault="00190DAC" w:rsidP="00376E65">
      <w:r>
        <w:separator/>
      </w:r>
    </w:p>
  </w:endnote>
  <w:endnote w:type="continuationSeparator" w:id="0">
    <w:p w:rsidR="00190DAC" w:rsidRDefault="00190DAC" w:rsidP="00376E65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DAC" w:rsidRDefault="00190DAC" w:rsidP="00376E65">
      <w:r>
        <w:separator/>
      </w:r>
    </w:p>
  </w:footnote>
  <w:footnote w:type="continuationSeparator" w:id="0">
    <w:p w:rsidR="00190DAC" w:rsidRDefault="00190DAC" w:rsidP="00376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776114"/>
    <w:rsid w:val="002E0CA5"/>
    <w:rsid w:val="004767DE"/>
    <w:rsid w:val="00776114"/>
    <w:rsid w:val="00D20173"/>
    <w:rsid w:val="00F37DF4"/>
    <w:rsid w:val="00FD2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_rels/document.xml.rels>&#65279;<?xml version="1.0" encoding="UTF-8" standalone="yes" ?>
<Relationships xmlns="http://schemas.openxmlformats.org/package/2006/relationships">
	<Relationship Type="http://schemas.openxmlformats.org/officeDocument/2006/relationships/styles" Target="styles.xml" Id="rId1"/>
	<Relationship Type="http://schemas.openxmlformats.org/officeDocument/2006/relationships/settings" Target="settings.xml" Id="rId2"/>
	<Relationship Type="http://schemas.openxmlformats.org/officeDocument/2006/relationships/webSettings" Target="webSettings.xml" Id="rId3"/>
	<Relationship Type="http://schemas.openxmlformats.org/officeDocument/2006/relationships/footnotes" Target="footnotes.xml" Id="rId4"/>
	<Relationship Type="http://schemas.openxmlformats.org/officeDocument/2006/relationships/endnotes" Target="endnotes.xml" Id="rId5"/>
	<Relationship Type="http://schemas.openxmlformats.org/officeDocument/2006/relationships/fontTable" Target="fontTable.xml" Id="rId6"/>
	<Relationship Type="http://schemas.openxmlformats.org/officeDocument/2006/relationships/theme" Target="theme/theme1.xml" Id="rId7"/>
	<Relationship Id="rID10000" Type="http://schemas.openxmlformats.org/officeDocument/2006/relationships/image" Target="media/Page1-Image0.png"/>
	<Relationship Id="rID10001" Type="http://schemas.openxmlformats.org/officeDocument/2006/relationships/image" Target="media/Page1-Image2.png"/>
	<Relationship Id="rID10002" Type="http://schemas.openxmlformats.org/officeDocument/2006/relationships/image" Target="media/Page1-Image4.png"/>
	<Relationship Id="rID70000" Type="http://schemas.openxmlformats.org/officeDocument/2006/relationships/image" Target="media/Page7-Image0.png"/>
	<Relationship Id="rID80000" Type="http://schemas.openxmlformats.org/officeDocument/2006/relationships/image" Target="media/Page8-Image0.png"/>
	<Relationship Id="rID80001" Type="http://schemas.openxmlformats.org/officeDocument/2006/relationships/image" Target="media/Page8-Image2.png"/>
	<Relationship Id="rID130000" Type="http://schemas.openxmlformats.org/officeDocument/2006/relationships/image" Target="media/Page13-Image0.png"/>
	<Relationship Id="rID260000" Type="http://schemas.openxmlformats.org/officeDocument/2006/relationships/image" Target="media/Page26-Image2.png"/>
	<Relationship Id="rID260001" Type="http://schemas.openxmlformats.org/officeDocument/2006/relationships/image" Target="media/Page26-Image4.png"/>
	<Relationship Id="rID260002" Type="http://schemas.openxmlformats.org/officeDocument/2006/relationships/image" Target="media/Page26-Image0.png"/>
	<Relationship Id="rID280000" Type="http://schemas.openxmlformats.org/officeDocument/2006/relationships/image" Target="media/Page28-Image0.png"/>
	<Relationship Id="rID280001" Type="http://schemas.openxmlformats.org/officeDocument/2006/relationships/image" Target="media/Page28-Image2.png"/>
	<Relationship Id="rID280002" Type="http://schemas.openxmlformats.org/officeDocument/2006/relationships/image" Target="media/Page28-Image4.png"/>
	<Relationship Id="rID280003" Type="http://schemas.openxmlformats.org/officeDocument/2006/relationships/image" Target="media/Page28-Image6.png"/>
	<Relationship Id="rID280004" Type="http://schemas.openxmlformats.org/officeDocument/2006/relationships/image" Target="media/Page28-Image8.png"/>
	<Relationship Id="rID280005" Type="http://schemas.openxmlformats.org/officeDocument/2006/relationships/image" Target="media/Page28-Image10.png"/>
	<Relationship Id="rID320000" Type="http://schemas.openxmlformats.org/officeDocument/2006/relationships/image" Target="media/Page32-Image6.png"/>
	<Relationship Id="rID320001" Type="http://schemas.openxmlformats.org/officeDocument/2006/relationships/image" Target="media/Page32-Image8.png"/>
	<Relationship Id="rID320002" Type="http://schemas.openxmlformats.org/officeDocument/2006/relationships/image" Target="media/Page32-Image0.png"/>
	<Relationship Id="rID320003" Type="http://schemas.openxmlformats.org/officeDocument/2006/relationships/image" Target="media/Page32-Image2.png"/>
	<Relationship Id="rID320004" Type="http://schemas.openxmlformats.org/officeDocument/2006/relationships/image" Target="media/Page32-Image4.png"/>
	<Relationship Id="rID320005" Type="http://schemas.openxmlformats.org/officeDocument/2006/relationships/image" Target="media/Page32-Image10.png"/>
	<Relationship Id="rID320006" Type="http://schemas.openxmlformats.org/officeDocument/2006/relationships/image" Target="media/Page32-Image12.png"/>
	<Relationship Id="rID320007" Type="http://schemas.openxmlformats.org/officeDocument/2006/relationships/image" Target="media/Page32-Image14.png"/>
	<Relationship Id="rID320008" Type="http://schemas.openxmlformats.org/officeDocument/2006/relationships/image" Target="media/Page32-Image16.png"/>
	<Relationship Id="rID320009" Type="http://schemas.openxmlformats.org/officeDocument/2006/relationships/image" Target="media/Page32-Image18.png"/>
	<Relationship Id="rID320010" Type="http://schemas.openxmlformats.org/officeDocument/2006/relationships/image" Target="media/Page32-Image20.png"/>
	<Relationship Id="rID330000" Type="http://schemas.openxmlformats.org/officeDocument/2006/relationships/image" Target="media/Page33-Image0.png"/>
	<Relationship Id="rID340000" Type="http://schemas.openxmlformats.org/officeDocument/2006/relationships/image" Target="media/Page34-Image0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Company>PDF Technologies, Inc.</Company>
  <AppVersion>1.1.0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Powered by ComPDFKit</dc:title>
  <dc:subject>Powered by ComPDFKit</dc:subject>
  <dc:creator>ComPDFKit Conversion SDK</dc:creator>
  <cp:keywords/>
  <dc:description>Contact: support@compdf.com
Website: https://www.compdf.com</dc:description>
  <cp:lastModifiedBy>ComPDFKit Conversion SDK</cp:lastModifiedBy>
  <cp:revision>1</cp:revision>
  <dcterms:created xsi:type="dcterms:W3CDTF">2022-06-15T09:28:00Z</dcterms:created>
  <dcterms:modified xsi:type="dcterms:W3CDTF">2022-06-15T09:29:00Z</dcterms:modified>
</cp:coreProperties>
</file>